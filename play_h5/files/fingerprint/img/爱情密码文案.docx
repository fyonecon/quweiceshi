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匹配率：65%</w:t>
      </w:r>
    </w:p>
    <w:p>
      <w:pP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</w:t>
      </w:r>
      <w: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蜻蜓点水</w:t>
      </w:r>
    </w:p>
    <w:p>
      <w:pP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</w:t>
      </w:r>
      <w: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人与人的相遇真是难言的缘分，命运将Ta的选择权送到你手中，却抠门的只给你一晃眼的时间。也许你们还各自深陷在上一段的爱情泥潭中，but！也请深入挖掘眼前的Ta，切莫“此情可待成追忆，只是当时已惘然”呐。</w:t>
      </w:r>
    </w:p>
    <w:p>
      <w:pP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匹配率：70%</w:t>
      </w:r>
    </w:p>
    <w:p>
      <w:pP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配对类型：欢喜冤家</w:t>
      </w:r>
    </w:p>
    <w:p>
      <w:pP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</w:t>
      </w:r>
      <w:r>
        <w:rPr>
          <w:rFonts w:hint="default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你们就像是冤家路窄一样，明明一开始就难以苟同对方，但偏偏却有时常会遇到。你们因为想要征服对方而变得越来越亲近。所谓见时羞，别是愁，百转千回不自由，形容你们再恰当不过！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匹配率：75%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配对类型：爱意朦胧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对应文案：人一生会遇到约2920万人，两个人相爱的概率是0.000049。亲爱的，你们一路走来不易，心路历程让人颇为感慨，一路坎坎坷坷，坚强的面对困难，相濡以沫，相互扶持，这种感情尤为感人，珍惜彼此吧。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匹配率：80%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配对类型：暧昧浪漫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a于你而言就像一块硕大的磁石，你就已经深深的被Ta俘虏。Ta的一颦一笑、举手投足在你眼中恍若天神，Ta说的每一个字、每一句话，你都奉若圣经。但缘分这种东西也讲究男女搭配，干活不累，如果只是“落花有意流水无情”，赶紧解毒吧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匹配率：85%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配对类型：深深吸引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亲爱的，恭喜你找到了与你契合的一半，你们都拥有至死不渝的爱情观念，忠于爱情。对于你们来讲，忠于对方是一种习惯，不需要特别时时提醒，特别强调，忠诚的程度与质量达到了令人羡慕嫉妒恨的高度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匹配率：90%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配对类型：如胶似漆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在你们看来，彼此是最特别的，无关乎萝莉正太，无关乎可爱萌叔，亦无关乎长腿欧巴。只因爱上了，在我眼中你就是最独一无二的那一个，这样的缘分遇到不容易，且行且珍惜，亲爱的。两情若是长久时，又岂在朝朝暮暮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匹配率：95%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配对类型：一生挚爱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相处时间长了，你们惊奇的发现缘来你与Ta竟是那么的相似。你们有着相似的表情、相似的习惯、你爱着Ta的喜好，感受着彼此的喜悦，分享你们如出一辙的价值观。人生的道路上，能遇上这样一段缘分，老天爷你太偏心了吧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匹配率：100%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配对类型：金玉良缘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30"/>
          <w:szCs w:val="30"/>
          <w:lang w:val="en-US" w:eastAsia="zh-CN"/>
        </w:rPr>
        <w:t>对应文案：亲爱的，天长地久，没什么可以破坏，是不是高富帅、白富美不要紧，最重要的是我们在一起，共同生活，享受着这个美好的世界。最大的空间是宇宙，最远的时间是永远，空间和时间的交织点是你我不变的情缘。执子之手幸福终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975B9"/>
    <w:rsid w:val="20E975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2018-05-10T09:29:00Z</dcterms:created>
  <dc:creator>yzy</dc:creator>
  <cp:lastModifiedBy>yzy</cp:lastModifiedBy>
  <dcterms:modified xsi:type="dcterms:W3CDTF">2018-05-10T09:37:49Z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